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BCE70" w14:textId="0914DCA5" w:rsidR="00C969DC" w:rsidRPr="00C969DC" w:rsidRDefault="009F4D8E" w:rsidP="00C969DC">
      <w:r w:rsidRPr="00C969DC">
        <w:rPr>
          <w:rFonts w:asciiTheme="minorHAnsi" w:hAnsiTheme="minorHAnsi"/>
        </w:rPr>
        <w:t xml:space="preserve">Allen Li </w:t>
      </w:r>
      <w:r w:rsidR="007D00B3" w:rsidRPr="00C969DC">
        <w:rPr>
          <w:rFonts w:asciiTheme="minorHAnsi" w:hAnsiTheme="minorHAnsi"/>
        </w:rPr>
        <w:t>| </w:t>
      </w:r>
      <w:r w:rsidR="003C30C8" w:rsidRPr="00C969DC">
        <w:rPr>
          <w:rFonts w:asciiTheme="minorHAnsi" w:hAnsiTheme="minorHAnsi"/>
        </w:rPr>
        <w:t>(778) 896-9255</w:t>
      </w:r>
      <w:r w:rsidR="007D00B3" w:rsidRPr="00C969DC">
        <w:rPr>
          <w:rFonts w:asciiTheme="minorHAnsi" w:hAnsiTheme="minorHAnsi"/>
        </w:rPr>
        <w:t> | </w:t>
      </w:r>
      <w:hyperlink r:id="rId8" w:history="1">
        <w:r w:rsidR="00C969DC" w:rsidRPr="00C969DC">
          <w:rPr>
            <w:rStyle w:val="Hyperlink"/>
            <w:rFonts w:asciiTheme="minorHAnsi" w:hAnsiTheme="minorHAnsi"/>
          </w:rPr>
          <w:t>Allenlidev@gmail.com</w:t>
        </w:r>
      </w:hyperlink>
      <w:r w:rsidR="00C969DC" w:rsidRPr="00C969DC">
        <w:rPr>
          <w:rFonts w:asciiTheme="minorHAnsi" w:hAnsiTheme="minorHAnsi"/>
        </w:rPr>
        <w:t xml:space="preserve"> | </w:t>
      </w:r>
      <w:hyperlink r:id="rId9" w:history="1">
        <w:r w:rsidR="00C969DC" w:rsidRPr="00C969DC">
          <w:rPr>
            <w:rFonts w:asciiTheme="minorHAnsi" w:hAnsiTheme="minorHAnsi"/>
            <w:color w:val="0000FF"/>
            <w:u w:val="single"/>
          </w:rPr>
          <w:t>LinkedIn</w:t>
        </w:r>
      </w:hyperlink>
      <w:r w:rsidR="00C969DC" w:rsidRPr="00C969DC">
        <w:t xml:space="preserve"> | </w:t>
      </w:r>
      <w:hyperlink r:id="rId10" w:history="1">
        <w:r w:rsidR="00C969DC" w:rsidRPr="00C969DC">
          <w:rPr>
            <w:rStyle w:val="Hyperlink"/>
            <w:rFonts w:asciiTheme="minorHAnsi" w:hAnsiTheme="minorHAnsi"/>
          </w:rPr>
          <w:t>GitHub</w:t>
        </w:r>
      </w:hyperlink>
    </w:p>
    <w:p w14:paraId="23FF3863" w14:textId="673B6BF0" w:rsidR="00394A6D" w:rsidRPr="00C969DC" w:rsidRDefault="00394A6D"/>
    <w:p w14:paraId="5A40EA72" w14:textId="2004626D" w:rsidR="00232DEE" w:rsidRPr="00C969DC" w:rsidRDefault="00232DEE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Summary</w:t>
      </w:r>
    </w:p>
    <w:p w14:paraId="1122F659" w14:textId="7810F1B3" w:rsidR="00F04016" w:rsidRPr="00C969DC" w:rsidRDefault="009F4D8E" w:rsidP="006225A5">
      <w:pPr>
        <w:rPr>
          <w:rFonts w:asciiTheme="minorHAnsi" w:hAnsiTheme="minorHAnsi"/>
        </w:rPr>
      </w:pPr>
      <w:r w:rsidRPr="00C969DC">
        <w:rPr>
          <w:rFonts w:asciiTheme="minorHAnsi" w:hAnsiTheme="minorHAnsi"/>
        </w:rPr>
        <w:t>I am a Full Stack Developer</w:t>
      </w:r>
      <w:r w:rsidR="00905735">
        <w:rPr>
          <w:rFonts w:asciiTheme="minorHAnsi" w:hAnsiTheme="minorHAnsi"/>
        </w:rPr>
        <w:t xml:space="preserve"> who loves ReactJS</w:t>
      </w:r>
      <w:r w:rsidRPr="00C969DC">
        <w:rPr>
          <w:rFonts w:asciiTheme="minorHAnsi" w:hAnsiTheme="minorHAnsi"/>
        </w:rPr>
        <w:t xml:space="preserve">. I spent 8 amazing months at BlueShore Financial as a co-op student developing internal applications, updating code and documenting new software. </w:t>
      </w:r>
      <w:r w:rsidR="006225A5" w:rsidRPr="00C969DC">
        <w:rPr>
          <w:rFonts w:asciiTheme="minorHAnsi" w:hAnsiTheme="minorHAnsi"/>
        </w:rPr>
        <w:t>In my spare time, I enjoy attending hackathons to be innovative</w:t>
      </w:r>
      <w:r w:rsidR="00D23FAC" w:rsidRPr="00C969DC">
        <w:rPr>
          <w:rFonts w:asciiTheme="minorHAnsi" w:hAnsiTheme="minorHAnsi"/>
        </w:rPr>
        <w:t xml:space="preserve"> and to</w:t>
      </w:r>
      <w:r w:rsidR="006225A5" w:rsidRPr="00C969DC">
        <w:rPr>
          <w:rFonts w:asciiTheme="minorHAnsi" w:hAnsiTheme="minorHAnsi"/>
        </w:rPr>
        <w:t xml:space="preserve"> challenge myself with new technology stacks.</w:t>
      </w:r>
    </w:p>
    <w:p w14:paraId="61ACE8C5" w14:textId="621B02F6" w:rsidR="006225A5" w:rsidRPr="00C969DC" w:rsidRDefault="006225A5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Skills AND ABILITIES</w:t>
      </w:r>
    </w:p>
    <w:p w14:paraId="055179A5" w14:textId="77777777" w:rsidR="00DA1958" w:rsidRPr="00C969DC" w:rsidRDefault="00F04016" w:rsidP="00232DEE">
      <w:pPr>
        <w:pStyle w:val="Heading3"/>
      </w:pPr>
      <w:r w:rsidRPr="00C969DC">
        <w:t>Languages</w:t>
      </w:r>
    </w:p>
    <w:p w14:paraId="21B46318" w14:textId="15D0D98A" w:rsidR="009D01C8" w:rsidRPr="00C969DC" w:rsidRDefault="00E14888" w:rsidP="009D01C8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C, C#, Java, JavaScript</w:t>
      </w:r>
      <w:r w:rsidR="00946911" w:rsidRPr="00C969DC">
        <w:rPr>
          <w:sz w:val="24"/>
          <w:szCs w:val="24"/>
        </w:rPr>
        <w:t>, Ruby, HTML, CSS</w:t>
      </w:r>
    </w:p>
    <w:p w14:paraId="204A5362" w14:textId="07B30493" w:rsidR="009D01C8" w:rsidRPr="00C969DC" w:rsidRDefault="009D01C8" w:rsidP="00232DEE">
      <w:pPr>
        <w:pStyle w:val="Heading3"/>
      </w:pPr>
      <w:r w:rsidRPr="00C969DC">
        <w:t>Frameworks</w:t>
      </w:r>
      <w:r w:rsidR="005A42CB" w:rsidRPr="00C969DC">
        <w:t xml:space="preserve"> </w:t>
      </w:r>
      <w:r w:rsidR="00FE5B6F" w:rsidRPr="00C969DC">
        <w:t>&amp;</w:t>
      </w:r>
      <w:r w:rsidR="005A42CB" w:rsidRPr="00C969DC">
        <w:t xml:space="preserve"> </w:t>
      </w:r>
      <w:r w:rsidR="00C0742E">
        <w:t>L</w:t>
      </w:r>
      <w:r w:rsidR="005A42CB" w:rsidRPr="00C969DC">
        <w:t>ibraries</w:t>
      </w:r>
    </w:p>
    <w:p w14:paraId="0658C247" w14:textId="69DBD983" w:rsidR="005A42CB" w:rsidRPr="00C969DC" w:rsidRDefault="00E14888" w:rsidP="0094691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Angular, AngularJS, </w:t>
      </w:r>
      <w:r w:rsidR="00FF23E3" w:rsidRPr="00C969DC">
        <w:rPr>
          <w:sz w:val="24"/>
          <w:szCs w:val="24"/>
        </w:rPr>
        <w:t>Express</w:t>
      </w:r>
      <w:r w:rsidRPr="00C969DC">
        <w:rPr>
          <w:sz w:val="24"/>
          <w:szCs w:val="24"/>
        </w:rPr>
        <w:t>, Ionic</w:t>
      </w:r>
      <w:r w:rsidR="004D7B75" w:rsidRPr="00C969DC">
        <w:rPr>
          <w:sz w:val="24"/>
          <w:szCs w:val="24"/>
        </w:rPr>
        <w:t>,</w:t>
      </w:r>
      <w:r w:rsidR="00946911" w:rsidRPr="00C969DC">
        <w:rPr>
          <w:sz w:val="24"/>
          <w:szCs w:val="24"/>
        </w:rPr>
        <w:t xml:space="preserve"> NodeJS, ReactJS, Rails, Ajax, EJS, </w:t>
      </w:r>
      <w:r w:rsidR="00FE5B6F" w:rsidRPr="00C969DC">
        <w:rPr>
          <w:sz w:val="24"/>
          <w:szCs w:val="24"/>
        </w:rPr>
        <w:t>jQuery</w:t>
      </w:r>
      <w:r w:rsidR="00946911" w:rsidRPr="00C969DC">
        <w:rPr>
          <w:sz w:val="24"/>
          <w:szCs w:val="24"/>
        </w:rPr>
        <w:t>, Bootstrap,</w:t>
      </w:r>
      <w:r w:rsidR="00946911" w:rsidRPr="00C969DC">
        <w:rPr>
          <w:sz w:val="24"/>
          <w:szCs w:val="24"/>
        </w:rPr>
        <w:br/>
        <w:t xml:space="preserve">Material </w:t>
      </w:r>
      <w:r w:rsidR="00905735">
        <w:rPr>
          <w:sz w:val="24"/>
          <w:szCs w:val="24"/>
        </w:rPr>
        <w:t>UI</w:t>
      </w:r>
      <w:r w:rsidR="00946911" w:rsidRPr="00C969DC">
        <w:rPr>
          <w:sz w:val="24"/>
          <w:szCs w:val="24"/>
        </w:rPr>
        <w:t>, Storybook</w:t>
      </w:r>
    </w:p>
    <w:p w14:paraId="14748675" w14:textId="44817A76" w:rsidR="00E14888" w:rsidRPr="00C969DC" w:rsidRDefault="00946911" w:rsidP="00232DEE">
      <w:pPr>
        <w:pStyle w:val="Heading3"/>
      </w:pPr>
      <w:r w:rsidRPr="00C969DC">
        <w:t xml:space="preserve">Systems </w:t>
      </w:r>
      <w:r w:rsidR="00FE5B6F" w:rsidRPr="00C969DC">
        <w:t>&amp;</w:t>
      </w:r>
      <w:r w:rsidRPr="00C969DC">
        <w:t xml:space="preserve"> </w:t>
      </w:r>
      <w:r w:rsidR="004D7B75" w:rsidRPr="00C969DC">
        <w:t>Data</w:t>
      </w:r>
      <w:r w:rsidR="00FE5B6F" w:rsidRPr="00C969DC">
        <w:t>b</w:t>
      </w:r>
      <w:r w:rsidR="004D7B75" w:rsidRPr="00C969DC">
        <w:t>ases</w:t>
      </w:r>
    </w:p>
    <w:p w14:paraId="7F38424F" w14:textId="605ED2F4" w:rsidR="00E14888" w:rsidRPr="00C969DC" w:rsidRDefault="004D7B75" w:rsidP="00E14888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MongoDB</w:t>
      </w:r>
      <w:r w:rsidR="008444B7" w:rsidRPr="00C969DC">
        <w:rPr>
          <w:sz w:val="24"/>
          <w:szCs w:val="24"/>
        </w:rPr>
        <w:t>, SQL</w:t>
      </w:r>
      <w:r w:rsidR="00946911" w:rsidRPr="00C969DC">
        <w:rPr>
          <w:sz w:val="24"/>
          <w:szCs w:val="24"/>
        </w:rPr>
        <w:t xml:space="preserve">, Git </w:t>
      </w:r>
    </w:p>
    <w:p w14:paraId="2B769184" w14:textId="1180A509" w:rsidR="00F04016" w:rsidRPr="00C969DC" w:rsidRDefault="00946911" w:rsidP="00232DEE">
      <w:pPr>
        <w:pStyle w:val="Heading3"/>
      </w:pPr>
      <w:r w:rsidRPr="00C969DC">
        <w:t>Testing</w:t>
      </w:r>
    </w:p>
    <w:p w14:paraId="5C419BF8" w14:textId="177BE459" w:rsidR="004D7B75" w:rsidRPr="00C969DC" w:rsidRDefault="00946911" w:rsidP="00DA1958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Mocha, Chai</w:t>
      </w:r>
      <w:r w:rsidR="007B354D">
        <w:rPr>
          <w:sz w:val="24"/>
          <w:szCs w:val="24"/>
        </w:rPr>
        <w:t>,</w:t>
      </w:r>
      <w:r w:rsidRPr="00C969DC">
        <w:rPr>
          <w:sz w:val="24"/>
          <w:szCs w:val="24"/>
        </w:rPr>
        <w:t xml:space="preserve"> Jest</w:t>
      </w:r>
    </w:p>
    <w:p w14:paraId="52135DAF" w14:textId="77777777" w:rsidR="00BF19A1" w:rsidRPr="00C969DC" w:rsidRDefault="00BF19A1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Work Experience</w:t>
      </w:r>
    </w:p>
    <w:p w14:paraId="4BFDE70D" w14:textId="58151906" w:rsidR="001B0910" w:rsidRPr="00C969DC" w:rsidRDefault="005B5AF6" w:rsidP="00232DEE">
      <w:pPr>
        <w:pStyle w:val="Heading3"/>
      </w:pPr>
      <w:r w:rsidRPr="00C969DC">
        <w:t xml:space="preserve"> </w:t>
      </w:r>
      <w:r w:rsidR="001B0910" w:rsidRPr="00C969DC">
        <w:t>ITS</w:t>
      </w:r>
      <w:r w:rsidR="00205D9D" w:rsidRPr="00C969DC">
        <w:t xml:space="preserve"> </w:t>
      </w:r>
      <w:r w:rsidR="001B0910" w:rsidRPr="00C969DC">
        <w:t>Developer | Blue</w:t>
      </w:r>
      <w:r w:rsidR="00B34C9C" w:rsidRPr="00C969DC">
        <w:t>S</w:t>
      </w:r>
      <w:r w:rsidR="001B0910" w:rsidRPr="00C969DC">
        <w:t xml:space="preserve">hore </w:t>
      </w:r>
      <w:r w:rsidR="00B34C9C" w:rsidRPr="00C969DC">
        <w:t>F</w:t>
      </w:r>
      <w:r w:rsidR="001B0910" w:rsidRPr="00C969DC">
        <w:t xml:space="preserve">inancial | </w:t>
      </w:r>
      <w:r w:rsidR="00B34C9C" w:rsidRPr="00C969DC">
        <w:t>J</w:t>
      </w:r>
      <w:r w:rsidR="001B0910" w:rsidRPr="00C969DC">
        <w:t xml:space="preserve">an 2017 – </w:t>
      </w:r>
      <w:r w:rsidR="00B34C9C" w:rsidRPr="00C969DC">
        <w:t>S</w:t>
      </w:r>
      <w:r w:rsidR="001B0910" w:rsidRPr="00C969DC">
        <w:t>ep 2017</w:t>
      </w:r>
    </w:p>
    <w:p w14:paraId="6695CDD0" w14:textId="77777777" w:rsidR="001B0910" w:rsidRPr="00C969DC" w:rsidRDefault="005B5AF6" w:rsidP="00BF19A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Implemented application using WMI to compare server environments</w:t>
      </w:r>
    </w:p>
    <w:p w14:paraId="1C059A94" w14:textId="77777777" w:rsidR="005B5AF6" w:rsidRPr="00C969DC" w:rsidRDefault="005B5AF6" w:rsidP="00BF19A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Developed application using pass through authentication to monitor and control remote services</w:t>
      </w:r>
    </w:p>
    <w:p w14:paraId="1E07D677" w14:textId="77777777" w:rsidR="005B5AF6" w:rsidRPr="00C969DC" w:rsidRDefault="005B5AF6" w:rsidP="00BF19A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Produced automated service to stage and filter incoming document on IBM FileNet</w:t>
      </w:r>
    </w:p>
    <w:p w14:paraId="2DBB5DA3" w14:textId="2933033C" w:rsidR="005B5AF6" w:rsidRPr="00C969DC" w:rsidRDefault="0040404E" w:rsidP="00BF19A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Created tool to read </w:t>
      </w:r>
      <w:r w:rsidR="00B631A7" w:rsidRPr="00C969DC">
        <w:rPr>
          <w:sz w:val="24"/>
          <w:szCs w:val="24"/>
        </w:rPr>
        <w:t>Excel and PDF documents</w:t>
      </w:r>
      <w:r w:rsidRPr="00C969DC">
        <w:rPr>
          <w:sz w:val="24"/>
          <w:szCs w:val="24"/>
        </w:rPr>
        <w:t xml:space="preserve"> and upload data into SQL database</w:t>
      </w:r>
    </w:p>
    <w:p w14:paraId="2DA20564" w14:textId="33974E4C" w:rsidR="003525D8" w:rsidRPr="00C969DC" w:rsidRDefault="003525D8" w:rsidP="00232DEE">
      <w:pPr>
        <w:pStyle w:val="Heading3"/>
      </w:pPr>
      <w:r w:rsidRPr="00C969DC">
        <w:t xml:space="preserve">Lifeguard, Instructor &amp; Supervisor | City of </w:t>
      </w:r>
      <w:r w:rsidR="00B34C9C" w:rsidRPr="00C969DC">
        <w:t>B</w:t>
      </w:r>
      <w:r w:rsidRPr="00C969DC">
        <w:t>urnaby | Sept 2007 – Current</w:t>
      </w:r>
    </w:p>
    <w:p w14:paraId="092B1368" w14:textId="7907B7B8" w:rsidR="003525D8" w:rsidRPr="00C969DC" w:rsidRDefault="003525D8" w:rsidP="003525D8">
      <w:pPr>
        <w:pStyle w:val="ListBullet"/>
        <w:rPr>
          <w:b/>
          <w:sz w:val="24"/>
          <w:szCs w:val="24"/>
        </w:rPr>
      </w:pPr>
      <w:r w:rsidRPr="00C969DC">
        <w:rPr>
          <w:sz w:val="24"/>
          <w:szCs w:val="24"/>
        </w:rPr>
        <w:t>Supervis</w:t>
      </w:r>
      <w:r w:rsidR="00905735">
        <w:rPr>
          <w:sz w:val="24"/>
          <w:szCs w:val="24"/>
        </w:rPr>
        <w:t>ing</w:t>
      </w:r>
      <w:r w:rsidRPr="00C969DC">
        <w:rPr>
          <w:sz w:val="24"/>
          <w:szCs w:val="24"/>
        </w:rPr>
        <w:t xml:space="preserve"> Aquatics department staff while communicating </w:t>
      </w:r>
      <w:r w:rsidR="00FE5B6F" w:rsidRPr="00C969DC">
        <w:rPr>
          <w:sz w:val="24"/>
          <w:szCs w:val="24"/>
        </w:rPr>
        <w:t>with</w:t>
      </w:r>
      <w:r w:rsidRPr="00C969DC">
        <w:rPr>
          <w:sz w:val="24"/>
          <w:szCs w:val="24"/>
        </w:rPr>
        <w:t xml:space="preserve"> other departments in the city</w:t>
      </w:r>
    </w:p>
    <w:p w14:paraId="36A0CB72" w14:textId="0ADC1494" w:rsidR="003525D8" w:rsidRPr="00C969DC" w:rsidRDefault="003525D8" w:rsidP="003525D8">
      <w:pPr>
        <w:pStyle w:val="ListBullet"/>
        <w:rPr>
          <w:sz w:val="24"/>
          <w:szCs w:val="24"/>
          <w:lang w:eastAsia="en-US"/>
        </w:rPr>
      </w:pPr>
      <w:r w:rsidRPr="00C969DC">
        <w:rPr>
          <w:rFonts w:eastAsia="Calibri" w:cs="Calibri"/>
          <w:sz w:val="24"/>
          <w:szCs w:val="24"/>
        </w:rPr>
        <w:t>Solv</w:t>
      </w:r>
      <w:r w:rsidR="00905735">
        <w:rPr>
          <w:rFonts w:eastAsia="Calibri" w:cs="Calibri"/>
          <w:sz w:val="24"/>
          <w:szCs w:val="24"/>
        </w:rPr>
        <w:t>ing</w:t>
      </w:r>
      <w:r w:rsidRPr="00C969DC">
        <w:rPr>
          <w:rFonts w:eastAsia="Calibri" w:cs="Calibri"/>
          <w:sz w:val="24"/>
          <w:szCs w:val="24"/>
        </w:rPr>
        <w:t xml:space="preserve"> problems as a team member in high stress situations</w:t>
      </w:r>
    </w:p>
    <w:p w14:paraId="07605330" w14:textId="18A70F79" w:rsidR="006225A5" w:rsidRDefault="006225A5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Projects</w:t>
      </w:r>
    </w:p>
    <w:p w14:paraId="6D2C44F9" w14:textId="4BD4B071" w:rsidR="000F60CF" w:rsidRPr="00C969DC" w:rsidRDefault="000F60CF" w:rsidP="000F60CF">
      <w:pPr>
        <w:pStyle w:val="Heading3"/>
      </w:pPr>
      <w:hyperlink r:id="rId11" w:history="1">
        <w:r>
          <w:rPr>
            <w:rStyle w:val="Hyperlink"/>
          </w:rPr>
          <w:t>TIM</w:t>
        </w:r>
        <w:r>
          <w:rPr>
            <w:rStyle w:val="Hyperlink"/>
          </w:rPr>
          <w:t>BY</w:t>
        </w:r>
      </w:hyperlink>
      <w:r>
        <w:rPr>
          <w:rStyle w:val="Hyperlink"/>
        </w:rPr>
        <w:t xml:space="preserve">: Tour In My Back Yard </w:t>
      </w:r>
    </w:p>
    <w:p w14:paraId="565EFF90" w14:textId="3DADF23B" w:rsidR="000F60CF" w:rsidRPr="00C969DC" w:rsidRDefault="000F60CF" w:rsidP="000F60CF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Airbnb for tour guides and travelers</w:t>
      </w:r>
    </w:p>
    <w:p w14:paraId="5AEAD5CD" w14:textId="2332B7C1" w:rsidR="003E73C0" w:rsidRPr="000F60CF" w:rsidRDefault="000F60CF" w:rsidP="000F60CF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Tech Stack: React, </w:t>
      </w:r>
      <w:r>
        <w:rPr>
          <w:sz w:val="24"/>
          <w:szCs w:val="24"/>
        </w:rPr>
        <w:t xml:space="preserve">Material UI, Google Maps API, Express, NodeJS, </w:t>
      </w:r>
      <w:r w:rsidRPr="00C969DC">
        <w:rPr>
          <w:sz w:val="24"/>
          <w:szCs w:val="24"/>
        </w:rPr>
        <w:t xml:space="preserve">Axios, </w:t>
      </w:r>
      <w:r>
        <w:rPr>
          <w:sz w:val="24"/>
          <w:szCs w:val="24"/>
        </w:rPr>
        <w:t>postgreSQL</w:t>
      </w:r>
      <w:r w:rsidRPr="00C969DC">
        <w:rPr>
          <w:sz w:val="24"/>
          <w:szCs w:val="24"/>
        </w:rPr>
        <w:t xml:space="preserve">, </w:t>
      </w:r>
      <w:r>
        <w:rPr>
          <w:sz w:val="24"/>
          <w:szCs w:val="24"/>
        </w:rPr>
        <w:t>Cypress</w:t>
      </w:r>
    </w:p>
    <w:p w14:paraId="0E4FD779" w14:textId="76820E7B" w:rsidR="001D3285" w:rsidRPr="00C969DC" w:rsidRDefault="00903558" w:rsidP="00232DEE">
      <w:pPr>
        <w:pStyle w:val="Heading3"/>
      </w:pPr>
      <w:hyperlink r:id="rId12" w:history="1">
        <w:r w:rsidR="00902F02" w:rsidRPr="00C969DC">
          <w:rPr>
            <w:rStyle w:val="Hyperlink"/>
          </w:rPr>
          <w:t>Scoodle</w:t>
        </w:r>
      </w:hyperlink>
    </w:p>
    <w:p w14:paraId="65FA17FF" w14:textId="1E15C1EA" w:rsidR="001D3285" w:rsidRPr="00C969DC" w:rsidRDefault="00902F02" w:rsidP="007B10DA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Event planning and coordination app</w:t>
      </w:r>
      <w:r w:rsidR="003E73C0" w:rsidRPr="00C969DC">
        <w:rPr>
          <w:sz w:val="24"/>
          <w:szCs w:val="24"/>
        </w:rPr>
        <w:t>lication</w:t>
      </w:r>
    </w:p>
    <w:p w14:paraId="7554957E" w14:textId="006169C1" w:rsidR="001731A5" w:rsidRDefault="003E73C0" w:rsidP="00902F02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Tech Stack: JavaScript, </w:t>
      </w:r>
      <w:r w:rsidR="00902F02" w:rsidRPr="00C969DC">
        <w:rPr>
          <w:sz w:val="24"/>
          <w:szCs w:val="24"/>
        </w:rPr>
        <w:t>Express, PostgreSQL</w:t>
      </w:r>
    </w:p>
    <w:p w14:paraId="3422D35A" w14:textId="77777777" w:rsidR="000F60CF" w:rsidRPr="00C969DC" w:rsidRDefault="000F60CF" w:rsidP="000F60CF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14:paraId="24349CD9" w14:textId="486712E2" w:rsidR="00E15F76" w:rsidRPr="00C969DC" w:rsidRDefault="00903558" w:rsidP="00232DEE">
      <w:pPr>
        <w:pStyle w:val="Heading3"/>
      </w:pPr>
      <w:hyperlink r:id="rId13" w:history="1">
        <w:r w:rsidR="00FE5B6F" w:rsidRPr="00C969DC">
          <w:rPr>
            <w:rStyle w:val="Hyperlink"/>
          </w:rPr>
          <w:t>GitHub Activity Tracker</w:t>
        </w:r>
      </w:hyperlink>
    </w:p>
    <w:p w14:paraId="278DC5AB" w14:textId="1C549E27" w:rsidR="001731A5" w:rsidRPr="00C969DC" w:rsidRDefault="00902F02" w:rsidP="001731A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Tracking and displaying user GitHub activity within the last 90 days</w:t>
      </w:r>
    </w:p>
    <w:p w14:paraId="4B749B85" w14:textId="6B0B64A3" w:rsidR="00787230" w:rsidRPr="00C969DC" w:rsidRDefault="003E73C0" w:rsidP="007B10DA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Tech Stack: </w:t>
      </w:r>
      <w:r w:rsidR="00902F02" w:rsidRPr="00C969DC">
        <w:rPr>
          <w:sz w:val="24"/>
          <w:szCs w:val="24"/>
        </w:rPr>
        <w:t>React, GitHub API, Semantic UI</w:t>
      </w:r>
    </w:p>
    <w:p w14:paraId="08311E1F" w14:textId="613F4668" w:rsidR="007B10DA" w:rsidRPr="00C969DC" w:rsidRDefault="00903558" w:rsidP="00232DEE">
      <w:pPr>
        <w:pStyle w:val="Heading3"/>
      </w:pPr>
      <w:hyperlink r:id="rId14" w:history="1">
        <w:r w:rsidR="00FE5B6F" w:rsidRPr="00C969DC">
          <w:rPr>
            <w:rStyle w:val="Hyperlink"/>
          </w:rPr>
          <w:t>Operator</w:t>
        </w:r>
      </w:hyperlink>
    </w:p>
    <w:p w14:paraId="5F5D440E" w14:textId="77777777" w:rsidR="007B10DA" w:rsidRPr="00C969DC" w:rsidRDefault="007B10DA" w:rsidP="007B10DA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Developed a mobile game to improve cognitive skills and memory through arithmetic exercises</w:t>
      </w:r>
    </w:p>
    <w:p w14:paraId="1808C127" w14:textId="77777777" w:rsidR="007B10DA" w:rsidRPr="00C969DC" w:rsidRDefault="007B10DA" w:rsidP="007B10DA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Worked in a Scrum team to iteratively develop a working product against changing requirements</w:t>
      </w:r>
    </w:p>
    <w:p w14:paraId="52BA75FF" w14:textId="607E8E5B" w:rsidR="007B10DA" w:rsidRPr="00C969DC" w:rsidRDefault="003E73C0" w:rsidP="006225A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Tech Stack: </w:t>
      </w:r>
      <w:r w:rsidR="003525D8" w:rsidRPr="00C969DC">
        <w:rPr>
          <w:sz w:val="24"/>
          <w:szCs w:val="24"/>
        </w:rPr>
        <w:t xml:space="preserve">Canvas JS, </w:t>
      </w:r>
      <w:r w:rsidR="00902F02" w:rsidRPr="00C969DC">
        <w:rPr>
          <w:sz w:val="24"/>
          <w:szCs w:val="24"/>
        </w:rPr>
        <w:t>PHP, SQL</w:t>
      </w:r>
    </w:p>
    <w:p w14:paraId="72282A92" w14:textId="42BF9ECC" w:rsidR="006225A5" w:rsidRPr="00C969DC" w:rsidRDefault="006225A5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Education</w:t>
      </w:r>
    </w:p>
    <w:p w14:paraId="564DAC73" w14:textId="660D76E9" w:rsidR="007B10DA" w:rsidRPr="00C969DC" w:rsidRDefault="00163B41" w:rsidP="00232DEE">
      <w:pPr>
        <w:pStyle w:val="Heading3"/>
        <w:tabs>
          <w:tab w:val="right" w:pos="9356"/>
        </w:tabs>
      </w:pPr>
      <w:r w:rsidRPr="00C969DC">
        <w:t>LightHouse</w:t>
      </w:r>
      <w:r w:rsidR="003525D8" w:rsidRPr="00C969DC">
        <w:t xml:space="preserve"> </w:t>
      </w:r>
      <w:r w:rsidR="004B08B1" w:rsidRPr="00C969DC">
        <w:t>L</w:t>
      </w:r>
      <w:r w:rsidR="003525D8" w:rsidRPr="00C969DC">
        <w:t>abs</w:t>
      </w:r>
      <w:r w:rsidR="00FE5B6F" w:rsidRPr="00C969DC">
        <w:t xml:space="preserve"> | </w:t>
      </w:r>
      <w:r w:rsidR="003525D8" w:rsidRPr="00C969DC">
        <w:t>20</w:t>
      </w:r>
      <w:r w:rsidR="00905735">
        <w:t>20</w:t>
      </w:r>
    </w:p>
    <w:p w14:paraId="0244E297" w14:textId="4E682739" w:rsidR="006225A5" w:rsidRPr="00C969DC" w:rsidRDefault="003525D8" w:rsidP="006225A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Diploma</w:t>
      </w:r>
      <w:r w:rsidR="007B10DA" w:rsidRPr="00C969DC">
        <w:rPr>
          <w:sz w:val="24"/>
          <w:szCs w:val="24"/>
        </w:rPr>
        <w:t xml:space="preserve">: </w:t>
      </w:r>
      <w:r w:rsidRPr="00C969DC">
        <w:rPr>
          <w:sz w:val="24"/>
          <w:szCs w:val="24"/>
        </w:rPr>
        <w:t>Full-Stack Web Development</w:t>
      </w:r>
    </w:p>
    <w:p w14:paraId="0CB583DC" w14:textId="27EDDEB2" w:rsidR="00B34C9C" w:rsidRPr="00C969DC" w:rsidRDefault="00B34C9C" w:rsidP="00B34C9C">
      <w:pPr>
        <w:pStyle w:val="Heading3"/>
      </w:pPr>
      <w:r w:rsidRPr="00C969DC">
        <w:t>BCIT Comp</w:t>
      </w:r>
      <w:r w:rsidR="004B08B1" w:rsidRPr="00C969DC">
        <w:t>uter Systems Technology</w:t>
      </w:r>
      <w:r w:rsidR="00905735">
        <w:t xml:space="preserve"> | </w:t>
      </w:r>
      <w:r w:rsidR="000F60CF">
        <w:t xml:space="preserve">2017 - </w:t>
      </w:r>
      <w:r w:rsidR="00905735">
        <w:t>Current Part-Time</w:t>
      </w:r>
    </w:p>
    <w:p w14:paraId="57961B25" w14:textId="36FF8565" w:rsidR="004B08B1" w:rsidRPr="00C969DC" w:rsidRDefault="004B08B1" w:rsidP="004B08B1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Diploma: Computer System Technology</w:t>
      </w:r>
    </w:p>
    <w:p w14:paraId="2F3F99F3" w14:textId="39796C84" w:rsidR="006225A5" w:rsidRPr="00C969DC" w:rsidRDefault="006225A5" w:rsidP="006225A5">
      <w:pPr>
        <w:pStyle w:val="Heading2"/>
        <w:rPr>
          <w:sz w:val="24"/>
          <w:szCs w:val="24"/>
        </w:rPr>
      </w:pPr>
      <w:r w:rsidRPr="00C969DC">
        <w:rPr>
          <w:sz w:val="24"/>
          <w:szCs w:val="24"/>
        </w:rPr>
        <w:t>Hackathons</w:t>
      </w:r>
    </w:p>
    <w:p w14:paraId="57338279" w14:textId="4C3BDAA4" w:rsidR="00157299" w:rsidRPr="00C969DC" w:rsidRDefault="00157299" w:rsidP="00232DEE">
      <w:pPr>
        <w:pStyle w:val="Heading3"/>
      </w:pPr>
      <w:r w:rsidRPr="00C969DC">
        <w:t>Angelhack Seattle |</w:t>
      </w:r>
      <w:r w:rsidR="00FE5B6F" w:rsidRPr="00C969DC">
        <w:t xml:space="preserve"> </w:t>
      </w:r>
      <w:r w:rsidRPr="00C969DC">
        <w:t>J</w:t>
      </w:r>
      <w:r w:rsidR="00232DEE" w:rsidRPr="00C969DC">
        <w:t>ul</w:t>
      </w:r>
      <w:r w:rsidRPr="00C969DC">
        <w:t xml:space="preserve"> 2019</w:t>
      </w:r>
    </w:p>
    <w:p w14:paraId="6E214EE5" w14:textId="39F240EE" w:rsidR="00157299" w:rsidRPr="00C969DC" w:rsidRDefault="00157299" w:rsidP="00157299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Built video communication application with voice to text using AI</w:t>
      </w:r>
    </w:p>
    <w:p w14:paraId="29B31B85" w14:textId="40C93CD6" w:rsidR="00157299" w:rsidRPr="00C969DC" w:rsidRDefault="00157299" w:rsidP="00157299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Focused to help bridge communication between the deaf and their family &amp; friends</w:t>
      </w:r>
    </w:p>
    <w:p w14:paraId="6B8F681E" w14:textId="5E046292" w:rsidR="00157299" w:rsidRPr="00C969DC" w:rsidRDefault="00157299" w:rsidP="00232DEE">
      <w:pPr>
        <w:pStyle w:val="Heading3"/>
      </w:pPr>
      <w:r w:rsidRPr="00C969DC">
        <w:t>Hallo</w:t>
      </w:r>
      <w:r w:rsidR="00232DEE" w:rsidRPr="00C969DC">
        <w:t>w</w:t>
      </w:r>
      <w:r w:rsidRPr="00C969DC">
        <w:t>Hack Vancouver | O</w:t>
      </w:r>
      <w:r w:rsidR="00232DEE" w:rsidRPr="00C969DC">
        <w:t>ct</w:t>
      </w:r>
      <w:r w:rsidRPr="00C969DC">
        <w:t xml:space="preserve"> 2018</w:t>
      </w:r>
    </w:p>
    <w:p w14:paraId="779A496C" w14:textId="4887AC43" w:rsidR="00157299" w:rsidRPr="00C969DC" w:rsidRDefault="00157299" w:rsidP="00157299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Built mobile application to check energy appliance efficiency</w:t>
      </w:r>
    </w:p>
    <w:p w14:paraId="61FE1599" w14:textId="3B03B16E" w:rsidR="00157299" w:rsidRPr="00C969DC" w:rsidRDefault="00157299" w:rsidP="005D6742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Able to help individuals decide when to upgrade their major appliances</w:t>
      </w:r>
    </w:p>
    <w:p w14:paraId="50C87597" w14:textId="3A772ED7" w:rsidR="005D6742" w:rsidRPr="00C969DC" w:rsidRDefault="0070097B" w:rsidP="00232DEE">
      <w:pPr>
        <w:pStyle w:val="Heading3"/>
      </w:pPr>
      <w:r w:rsidRPr="00C969DC">
        <w:t xml:space="preserve">Angelhack </w:t>
      </w:r>
      <w:r w:rsidR="00232DEE" w:rsidRPr="00C969DC">
        <w:t>S</w:t>
      </w:r>
      <w:r w:rsidRPr="00C969DC">
        <w:t xml:space="preserve">eattle </w:t>
      </w:r>
      <w:r w:rsidR="007930DC" w:rsidRPr="00C969DC">
        <w:t>| Ju</w:t>
      </w:r>
      <w:r w:rsidR="00232DEE" w:rsidRPr="00C969DC">
        <w:t>l</w:t>
      </w:r>
      <w:r w:rsidR="007930DC" w:rsidRPr="00C969DC">
        <w:t xml:space="preserve"> </w:t>
      </w:r>
      <w:r w:rsidRPr="00C969DC">
        <w:t>2018</w:t>
      </w:r>
    </w:p>
    <w:p w14:paraId="31D8068B" w14:textId="4744848F" w:rsidR="0070097B" w:rsidRPr="00C969DC" w:rsidRDefault="0070097B" w:rsidP="005D6742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Built mobile application to keep hiker on route</w:t>
      </w:r>
      <w:r w:rsidR="00783C3A" w:rsidRPr="00C969DC">
        <w:rPr>
          <w:sz w:val="24"/>
          <w:szCs w:val="24"/>
        </w:rPr>
        <w:t xml:space="preserve"> and safe</w:t>
      </w:r>
    </w:p>
    <w:p w14:paraId="35540D3B" w14:textId="57860400" w:rsidR="005D6742" w:rsidRPr="00C969DC" w:rsidRDefault="00563BF1" w:rsidP="005D6742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Designed to assist </w:t>
      </w:r>
      <w:r w:rsidR="0070097B" w:rsidRPr="00C969DC">
        <w:rPr>
          <w:sz w:val="24"/>
          <w:szCs w:val="24"/>
        </w:rPr>
        <w:t xml:space="preserve">lost hikers to nearest point of cellular service </w:t>
      </w:r>
      <w:r w:rsidRPr="00C969DC">
        <w:rPr>
          <w:sz w:val="24"/>
          <w:szCs w:val="24"/>
        </w:rPr>
        <w:t>or</w:t>
      </w:r>
      <w:r w:rsidR="0070097B" w:rsidRPr="00C969DC">
        <w:rPr>
          <w:sz w:val="24"/>
          <w:szCs w:val="24"/>
        </w:rPr>
        <w:t xml:space="preserve"> hiking route</w:t>
      </w:r>
    </w:p>
    <w:p w14:paraId="062D83C2" w14:textId="146FC4B3" w:rsidR="00BB6196" w:rsidRPr="00C969DC" w:rsidRDefault="00BB6196" w:rsidP="00232DEE">
      <w:pPr>
        <w:pStyle w:val="Heading3"/>
      </w:pPr>
      <w:r w:rsidRPr="00C969DC">
        <w:t xml:space="preserve">DefHacks seattle </w:t>
      </w:r>
      <w:r w:rsidR="007930DC" w:rsidRPr="00C969DC">
        <w:t xml:space="preserve">| Mar </w:t>
      </w:r>
      <w:r w:rsidRPr="00C969DC">
        <w:t>2018</w:t>
      </w:r>
    </w:p>
    <w:p w14:paraId="1C7FF20C" w14:textId="5959F1B1" w:rsidR="005D6742" w:rsidRPr="00C969DC" w:rsidRDefault="00BB6196" w:rsidP="00BB6196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Built Alexa application to help users recycle, compost and dispose</w:t>
      </w:r>
    </w:p>
    <w:p w14:paraId="442C4C40" w14:textId="079D332E" w:rsidR="004A2255" w:rsidRPr="00C969DC" w:rsidRDefault="00BF79C5" w:rsidP="004A225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Implemented additional features to test user knowledge and provide information on recycling</w:t>
      </w:r>
    </w:p>
    <w:p w14:paraId="727610FC" w14:textId="2F27D60D" w:rsidR="004A2255" w:rsidRPr="00C969DC" w:rsidRDefault="004A2255" w:rsidP="00232DEE">
      <w:pPr>
        <w:pStyle w:val="Heading3"/>
      </w:pPr>
      <w:r w:rsidRPr="00C969DC">
        <w:t>BCIT H</w:t>
      </w:r>
      <w:r w:rsidR="00232DEE" w:rsidRPr="00C969DC">
        <w:t>a</w:t>
      </w:r>
      <w:r w:rsidRPr="00C969DC">
        <w:t>ckathon Advisor | Jan 2018</w:t>
      </w:r>
    </w:p>
    <w:p w14:paraId="3676764E" w14:textId="77777777" w:rsidR="004A2255" w:rsidRPr="00C969DC" w:rsidRDefault="004A2255" w:rsidP="004A225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 xml:space="preserve">Guided projects to stay within scope </w:t>
      </w:r>
    </w:p>
    <w:p w14:paraId="79A55165" w14:textId="77777777" w:rsidR="004A2255" w:rsidRPr="00C969DC" w:rsidRDefault="004A2255" w:rsidP="004A225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Educated students in Agile methodology and Git</w:t>
      </w:r>
    </w:p>
    <w:p w14:paraId="56307F55" w14:textId="77777777" w:rsidR="004A2255" w:rsidRPr="00C969DC" w:rsidRDefault="004A2255" w:rsidP="004A2255">
      <w:pPr>
        <w:pStyle w:val="ListBullet"/>
        <w:rPr>
          <w:sz w:val="24"/>
          <w:szCs w:val="24"/>
        </w:rPr>
      </w:pPr>
      <w:r w:rsidRPr="00C969DC">
        <w:rPr>
          <w:sz w:val="24"/>
          <w:szCs w:val="24"/>
        </w:rPr>
        <w:t>Assisted in solving and explaining problems encountered by students</w:t>
      </w:r>
    </w:p>
    <w:p w14:paraId="489FF4D3" w14:textId="77777777" w:rsidR="005D6742" w:rsidRPr="00C969DC" w:rsidRDefault="005D6742" w:rsidP="005D674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sectPr w:rsidR="005D6742" w:rsidRPr="00C969DC">
      <w:footerReference w:type="default" r:id="rId15"/>
      <w:pgSz w:w="12240" w:h="15840"/>
      <w:pgMar w:top="1296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79733" w14:textId="77777777" w:rsidR="00903558" w:rsidRDefault="00903558">
      <w:r>
        <w:separator/>
      </w:r>
    </w:p>
  </w:endnote>
  <w:endnote w:type="continuationSeparator" w:id="0">
    <w:p w14:paraId="5661E4B5" w14:textId="77777777" w:rsidR="00903558" w:rsidRDefault="0090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A68D4" w14:textId="77777777" w:rsidR="00502705" w:rsidRDefault="00502705">
    <w:pPr>
      <w:pStyle w:val="Footer"/>
    </w:pPr>
  </w:p>
  <w:p w14:paraId="55E441C4" w14:textId="77777777" w:rsidR="00502705" w:rsidRDefault="0050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3EC65" w14:textId="77777777" w:rsidR="00903558" w:rsidRDefault="00903558">
      <w:r>
        <w:separator/>
      </w:r>
    </w:p>
  </w:footnote>
  <w:footnote w:type="continuationSeparator" w:id="0">
    <w:p w14:paraId="72AC74C6" w14:textId="77777777" w:rsidR="00903558" w:rsidRDefault="00903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C1E1F59"/>
    <w:multiLevelType w:val="multilevel"/>
    <w:tmpl w:val="7BD4F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A61008"/>
    <w:multiLevelType w:val="hybridMultilevel"/>
    <w:tmpl w:val="62E4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B6800"/>
    <w:multiLevelType w:val="hybridMultilevel"/>
    <w:tmpl w:val="3796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7AC0"/>
    <w:multiLevelType w:val="hybridMultilevel"/>
    <w:tmpl w:val="E8C6B504"/>
    <w:lvl w:ilvl="0" w:tplc="8996AE8E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C4EAB"/>
    <w:multiLevelType w:val="hybridMultilevel"/>
    <w:tmpl w:val="144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0C8"/>
    <w:rsid w:val="00006EAD"/>
    <w:rsid w:val="000115B4"/>
    <w:rsid w:val="00017D80"/>
    <w:rsid w:val="000407B3"/>
    <w:rsid w:val="00043D83"/>
    <w:rsid w:val="00047279"/>
    <w:rsid w:val="00061E33"/>
    <w:rsid w:val="00063830"/>
    <w:rsid w:val="00084F4E"/>
    <w:rsid w:val="00095F10"/>
    <w:rsid w:val="000A3526"/>
    <w:rsid w:val="000B7C51"/>
    <w:rsid w:val="000B7F83"/>
    <w:rsid w:val="000C2561"/>
    <w:rsid w:val="000C6592"/>
    <w:rsid w:val="000E153A"/>
    <w:rsid w:val="000E693D"/>
    <w:rsid w:val="000F1963"/>
    <w:rsid w:val="000F60CF"/>
    <w:rsid w:val="0011655C"/>
    <w:rsid w:val="0012784A"/>
    <w:rsid w:val="001319E6"/>
    <w:rsid w:val="00133C26"/>
    <w:rsid w:val="00142C3A"/>
    <w:rsid w:val="00154ACE"/>
    <w:rsid w:val="00157299"/>
    <w:rsid w:val="001576E1"/>
    <w:rsid w:val="001579DB"/>
    <w:rsid w:val="00161DAB"/>
    <w:rsid w:val="00163B41"/>
    <w:rsid w:val="001731A5"/>
    <w:rsid w:val="001816E5"/>
    <w:rsid w:val="001B0910"/>
    <w:rsid w:val="001C7AB8"/>
    <w:rsid w:val="001D3285"/>
    <w:rsid w:val="001D5021"/>
    <w:rsid w:val="00205D9D"/>
    <w:rsid w:val="00232DEE"/>
    <w:rsid w:val="00234A13"/>
    <w:rsid w:val="00235339"/>
    <w:rsid w:val="00261763"/>
    <w:rsid w:val="00271474"/>
    <w:rsid w:val="002951F4"/>
    <w:rsid w:val="002A3D1B"/>
    <w:rsid w:val="002A57F8"/>
    <w:rsid w:val="002A6CFE"/>
    <w:rsid w:val="002B0A84"/>
    <w:rsid w:val="002E075B"/>
    <w:rsid w:val="002E58E8"/>
    <w:rsid w:val="002F54A3"/>
    <w:rsid w:val="0031159A"/>
    <w:rsid w:val="00327528"/>
    <w:rsid w:val="00337428"/>
    <w:rsid w:val="003525D8"/>
    <w:rsid w:val="00372C4A"/>
    <w:rsid w:val="00384274"/>
    <w:rsid w:val="00394A6D"/>
    <w:rsid w:val="003A117C"/>
    <w:rsid w:val="003C11C6"/>
    <w:rsid w:val="003C1BBC"/>
    <w:rsid w:val="003C30C8"/>
    <w:rsid w:val="003C707C"/>
    <w:rsid w:val="003D4C07"/>
    <w:rsid w:val="003D5AE8"/>
    <w:rsid w:val="003D6D94"/>
    <w:rsid w:val="003E73C0"/>
    <w:rsid w:val="0040391D"/>
    <w:rsid w:val="0040404E"/>
    <w:rsid w:val="00425429"/>
    <w:rsid w:val="00443AF5"/>
    <w:rsid w:val="0045263A"/>
    <w:rsid w:val="00464312"/>
    <w:rsid w:val="00472E04"/>
    <w:rsid w:val="004A041E"/>
    <w:rsid w:val="004A163C"/>
    <w:rsid w:val="004A2255"/>
    <w:rsid w:val="004A2C1A"/>
    <w:rsid w:val="004A41A7"/>
    <w:rsid w:val="004A7A67"/>
    <w:rsid w:val="004B08B1"/>
    <w:rsid w:val="004C71EB"/>
    <w:rsid w:val="004D7B75"/>
    <w:rsid w:val="004E0788"/>
    <w:rsid w:val="004F7662"/>
    <w:rsid w:val="00502705"/>
    <w:rsid w:val="00512517"/>
    <w:rsid w:val="00513762"/>
    <w:rsid w:val="0052506B"/>
    <w:rsid w:val="00533C42"/>
    <w:rsid w:val="00547F1D"/>
    <w:rsid w:val="005517A7"/>
    <w:rsid w:val="00563BF1"/>
    <w:rsid w:val="005675E1"/>
    <w:rsid w:val="0057212D"/>
    <w:rsid w:val="00576EBD"/>
    <w:rsid w:val="00581E96"/>
    <w:rsid w:val="00591670"/>
    <w:rsid w:val="005A42CB"/>
    <w:rsid w:val="005B2F99"/>
    <w:rsid w:val="005B5AF6"/>
    <w:rsid w:val="005C5069"/>
    <w:rsid w:val="005D6742"/>
    <w:rsid w:val="005E1B41"/>
    <w:rsid w:val="005F2042"/>
    <w:rsid w:val="006225A5"/>
    <w:rsid w:val="00630572"/>
    <w:rsid w:val="00636728"/>
    <w:rsid w:val="00642131"/>
    <w:rsid w:val="00647A87"/>
    <w:rsid w:val="00681EA9"/>
    <w:rsid w:val="00694B60"/>
    <w:rsid w:val="00695504"/>
    <w:rsid w:val="006A29A6"/>
    <w:rsid w:val="006C1AC8"/>
    <w:rsid w:val="006F62E3"/>
    <w:rsid w:val="0070097B"/>
    <w:rsid w:val="00702F10"/>
    <w:rsid w:val="00721010"/>
    <w:rsid w:val="0072687B"/>
    <w:rsid w:val="00740EE6"/>
    <w:rsid w:val="0076677B"/>
    <w:rsid w:val="0077108A"/>
    <w:rsid w:val="00777C1D"/>
    <w:rsid w:val="007815E1"/>
    <w:rsid w:val="00783C3A"/>
    <w:rsid w:val="00787230"/>
    <w:rsid w:val="007930DC"/>
    <w:rsid w:val="007B10DA"/>
    <w:rsid w:val="007B354D"/>
    <w:rsid w:val="007C399A"/>
    <w:rsid w:val="007D00B3"/>
    <w:rsid w:val="007E53A6"/>
    <w:rsid w:val="007E5E2A"/>
    <w:rsid w:val="00805A61"/>
    <w:rsid w:val="00810955"/>
    <w:rsid w:val="008316C2"/>
    <w:rsid w:val="008444B7"/>
    <w:rsid w:val="0085069A"/>
    <w:rsid w:val="00865CAC"/>
    <w:rsid w:val="00880A87"/>
    <w:rsid w:val="00881B82"/>
    <w:rsid w:val="00881E77"/>
    <w:rsid w:val="008A30BF"/>
    <w:rsid w:val="008C56C0"/>
    <w:rsid w:val="008E5FC4"/>
    <w:rsid w:val="00902F02"/>
    <w:rsid w:val="00903558"/>
    <w:rsid w:val="00905735"/>
    <w:rsid w:val="00930AA3"/>
    <w:rsid w:val="00935E38"/>
    <w:rsid w:val="00946911"/>
    <w:rsid w:val="00970B5B"/>
    <w:rsid w:val="009771A8"/>
    <w:rsid w:val="00985D23"/>
    <w:rsid w:val="009939E6"/>
    <w:rsid w:val="00993ADE"/>
    <w:rsid w:val="00993D18"/>
    <w:rsid w:val="009A6FBF"/>
    <w:rsid w:val="009D01C8"/>
    <w:rsid w:val="009E4128"/>
    <w:rsid w:val="009F1C9A"/>
    <w:rsid w:val="009F4D8E"/>
    <w:rsid w:val="00A02736"/>
    <w:rsid w:val="00A12F37"/>
    <w:rsid w:val="00A139FE"/>
    <w:rsid w:val="00A16F77"/>
    <w:rsid w:val="00A17617"/>
    <w:rsid w:val="00A538D1"/>
    <w:rsid w:val="00A70621"/>
    <w:rsid w:val="00A73337"/>
    <w:rsid w:val="00A73348"/>
    <w:rsid w:val="00A83606"/>
    <w:rsid w:val="00A8602C"/>
    <w:rsid w:val="00AA660F"/>
    <w:rsid w:val="00AC6A6C"/>
    <w:rsid w:val="00AE06AA"/>
    <w:rsid w:val="00AE6B6D"/>
    <w:rsid w:val="00AF4CF5"/>
    <w:rsid w:val="00B22420"/>
    <w:rsid w:val="00B34C9C"/>
    <w:rsid w:val="00B40174"/>
    <w:rsid w:val="00B6034D"/>
    <w:rsid w:val="00B631A7"/>
    <w:rsid w:val="00B736F9"/>
    <w:rsid w:val="00B851A7"/>
    <w:rsid w:val="00B86FD7"/>
    <w:rsid w:val="00B925B4"/>
    <w:rsid w:val="00B94E94"/>
    <w:rsid w:val="00B95CDC"/>
    <w:rsid w:val="00B97517"/>
    <w:rsid w:val="00BA19EB"/>
    <w:rsid w:val="00BA3625"/>
    <w:rsid w:val="00BB0F2E"/>
    <w:rsid w:val="00BB6196"/>
    <w:rsid w:val="00BB7432"/>
    <w:rsid w:val="00BC09AA"/>
    <w:rsid w:val="00BD602D"/>
    <w:rsid w:val="00BF19A1"/>
    <w:rsid w:val="00BF54C5"/>
    <w:rsid w:val="00BF6572"/>
    <w:rsid w:val="00BF79C5"/>
    <w:rsid w:val="00C0742E"/>
    <w:rsid w:val="00C13704"/>
    <w:rsid w:val="00C37B4E"/>
    <w:rsid w:val="00C409DA"/>
    <w:rsid w:val="00C40D0B"/>
    <w:rsid w:val="00C5491D"/>
    <w:rsid w:val="00C72E8E"/>
    <w:rsid w:val="00C8631C"/>
    <w:rsid w:val="00C969DC"/>
    <w:rsid w:val="00CD081E"/>
    <w:rsid w:val="00CE1FAD"/>
    <w:rsid w:val="00CE2442"/>
    <w:rsid w:val="00D0616B"/>
    <w:rsid w:val="00D1411A"/>
    <w:rsid w:val="00D23F25"/>
    <w:rsid w:val="00D23FAC"/>
    <w:rsid w:val="00D3125B"/>
    <w:rsid w:val="00D40743"/>
    <w:rsid w:val="00D40EC5"/>
    <w:rsid w:val="00D4382D"/>
    <w:rsid w:val="00D51E72"/>
    <w:rsid w:val="00D661BE"/>
    <w:rsid w:val="00D92577"/>
    <w:rsid w:val="00DA1958"/>
    <w:rsid w:val="00DB6BBE"/>
    <w:rsid w:val="00DD3061"/>
    <w:rsid w:val="00DE0927"/>
    <w:rsid w:val="00DE5BA2"/>
    <w:rsid w:val="00E05A30"/>
    <w:rsid w:val="00E1339E"/>
    <w:rsid w:val="00E14888"/>
    <w:rsid w:val="00E15F76"/>
    <w:rsid w:val="00E36CE3"/>
    <w:rsid w:val="00E8490F"/>
    <w:rsid w:val="00EA7B40"/>
    <w:rsid w:val="00EB03CE"/>
    <w:rsid w:val="00EB1C28"/>
    <w:rsid w:val="00EC4B01"/>
    <w:rsid w:val="00EF3E9C"/>
    <w:rsid w:val="00F0279C"/>
    <w:rsid w:val="00F02BC7"/>
    <w:rsid w:val="00F04016"/>
    <w:rsid w:val="00F057F7"/>
    <w:rsid w:val="00F27DA5"/>
    <w:rsid w:val="00F32E97"/>
    <w:rsid w:val="00F422F6"/>
    <w:rsid w:val="00F52870"/>
    <w:rsid w:val="00F53CC5"/>
    <w:rsid w:val="00F62D92"/>
    <w:rsid w:val="00F767F8"/>
    <w:rsid w:val="00FC6CC6"/>
    <w:rsid w:val="00FD3AAB"/>
    <w:rsid w:val="00FD78D7"/>
    <w:rsid w:val="00FE260A"/>
    <w:rsid w:val="00FE5B6F"/>
    <w:rsid w:val="00FE65A0"/>
    <w:rsid w:val="00FF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A772E"/>
  <w15:chartTrackingRefBased/>
  <w15:docId w15:val="{008DEFC4-0834-4D49-AF34-BBDA034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69DC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Cs w:val="32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 w:val="1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1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909" w:themeColor="accent1" w:themeShade="7F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2"/>
    <w:qFormat/>
    <w:rsid w:val="00232DEE"/>
    <w:pPr>
      <w:pBdr>
        <w:bottom w:val="single" w:sz="12" w:space="4" w:color="141414" w:themeColor="accent1"/>
      </w:pBdr>
      <w:spacing w:after="120"/>
      <w:contextualSpacing/>
    </w:pPr>
    <w:rPr>
      <w:color w:val="000000" w:themeColor="text1"/>
      <w:kern w:val="28"/>
      <w:sz w:val="22"/>
    </w:rPr>
  </w:style>
  <w:style w:type="character" w:customStyle="1" w:styleId="TitleChar">
    <w:name w:val="Title Char"/>
    <w:basedOn w:val="DefaultParagraphFont"/>
    <w:link w:val="Title"/>
    <w:uiPriority w:val="2"/>
    <w:rsid w:val="00232DEE"/>
    <w:rPr>
      <w:rFonts w:asciiTheme="majorHAnsi" w:eastAsiaTheme="majorEastAsia" w:hAnsiTheme="majorHAnsi" w:cstheme="majorBidi"/>
      <w:b/>
      <w:color w:val="000000" w:themeColor="text1"/>
      <w:kern w:val="28"/>
      <w:sz w:val="2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eastAsiaTheme="minorHAnsi" w:hAnsiTheme="minorHAnsi" w:cstheme="minorBidi"/>
      <w:color w:val="404040" w:themeColor="text1" w:themeTint="BF"/>
      <w:sz w:val="18"/>
      <w:szCs w:val="18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Theme="minorHAnsi" w:eastAsiaTheme="minorHAnsi" w:hAnsiTheme="minorHAnsi" w:cstheme="minorBidi"/>
      <w:color w:val="141414" w:themeColor="accent1"/>
      <w:sz w:val="18"/>
      <w:szCs w:val="18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eastAsiaTheme="minorHAnsi" w:hAnsi="Segoe UI" w:cs="Segoe UI"/>
      <w:color w:val="404040" w:themeColor="text1" w:themeTint="BF"/>
      <w:sz w:val="18"/>
      <w:szCs w:val="18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styleId="Hyperlink">
    <w:name w:val="Hyperlink"/>
    <w:basedOn w:val="DefaultParagraphFont"/>
    <w:uiPriority w:val="99"/>
    <w:unhideWhenUsed/>
    <w:rsid w:val="002E075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01C8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9D01C8"/>
    <w:pPr>
      <w:spacing w:after="280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18"/>
      <w:szCs w:val="18"/>
      <w:lang w:val="en-US" w:eastAsia="ja-JP"/>
    </w:rPr>
  </w:style>
  <w:style w:type="character" w:styleId="UnresolvedMention">
    <w:name w:val="Unresolved Mention"/>
    <w:basedOn w:val="DefaultParagraphFont"/>
    <w:uiPriority w:val="99"/>
    <w:rsid w:val="00902F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F0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1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enlidev@gmail.com" TargetMode="External"/><Relationship Id="rId13" Type="http://schemas.openxmlformats.org/officeDocument/2006/relationships/hyperlink" Target="https://github.com/AllenLiDev/github-trac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llenLiDev/scood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lenLiDev/TIMB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st.github.com/AllenLi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llenlidev/" TargetMode="External"/><Relationship Id="rId14" Type="http://schemas.openxmlformats.org/officeDocument/2006/relationships/hyperlink" Target="https://github.com/AllenLiDev/oper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adhuntar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9D879-94FE-1049-86DD-29E40999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C:\Users\headhuntar\AppData\Roaming\Microsoft\Templates\Functional Resume.dotx</Template>
  <TotalTime>133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Summary</vt:lpstr>
      <vt:lpstr>    Skills AND ABILITIES</vt:lpstr>
      <vt:lpstr>        Languages</vt:lpstr>
      <vt:lpstr>        Frameworks &amp; Libraries</vt:lpstr>
      <vt:lpstr>        Systems &amp; Databases</vt:lpstr>
      <vt:lpstr>        Testing</vt:lpstr>
      <vt:lpstr>    Work Experience</vt:lpstr>
      <vt:lpstr>        ITS Developer | BlueShore Financial | Jan 2017 – Sep 2017</vt:lpstr>
      <vt:lpstr>        Lifeguard, Instructor &amp; Supervisor | City of Burnaby | Sept 2007 – Current</vt:lpstr>
      <vt:lpstr>    Projects</vt:lpstr>
      <vt:lpstr>        Scheduler</vt:lpstr>
      <vt:lpstr>        Scoodle</vt:lpstr>
      <vt:lpstr>        Lotide</vt:lpstr>
      <vt:lpstr>        GitHub Activity Tracker</vt:lpstr>
      <vt:lpstr>        Operator</vt:lpstr>
      <vt:lpstr>    Education</vt:lpstr>
      <vt:lpstr>        LightHouse Labs | 2020</vt:lpstr>
      <vt:lpstr>        BCIT Computer Systems Technology | Current Part-Time</vt:lpstr>
      <vt:lpstr>    Hackathons</vt:lpstr>
      <vt:lpstr>        Angelhack Seattle | Jul 2019</vt:lpstr>
      <vt:lpstr>        HallowHack Vancouver | Oct 2018</vt:lpstr>
      <vt:lpstr>        Angelhack Seattle | Jul 2018</vt:lpstr>
      <vt:lpstr>        DefHacks seattle | Mar 2018</vt:lpstr>
      <vt:lpstr>        BCIT Hackathon Advisor | Jan 2018</vt:lpstr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headhuntar</dc:creator>
  <cp:keywords/>
  <cp:lastModifiedBy>Elysia Gunn</cp:lastModifiedBy>
  <cp:revision>25</cp:revision>
  <cp:lastPrinted>2018-01-23T20:12:00Z</cp:lastPrinted>
  <dcterms:created xsi:type="dcterms:W3CDTF">2018-01-23T20:12:00Z</dcterms:created>
  <dcterms:modified xsi:type="dcterms:W3CDTF">2020-05-22T20:11:00Z</dcterms:modified>
  <cp:version/>
</cp:coreProperties>
</file>